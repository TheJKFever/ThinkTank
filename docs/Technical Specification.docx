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3" w:after="0" w:line="240" w:lineRule="auto"/>
        <w:ind w:left="3105" w:right="308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9"/>
        </w:rPr>
        <w:t>Te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l</w:t>
      </w:r>
      <w:r>
        <w:rPr>
          <w:rFonts w:ascii="Arial" w:hAnsi="Arial" w:cs="Arial" w:eastAsia="Arial"/>
          <w:sz w:val="22"/>
          <w:szCs w:val="22"/>
          <w:spacing w:val="7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23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9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19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1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1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David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Gershuni,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Shiyao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Kaiwen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Woye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Koehmstedt,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Emily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Pham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5" w:lineRule="auto"/>
        <w:ind w:left="100" w:right="113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sp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2"/>
        </w:rPr>
        <w:t>GU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2" w:lineRule="auto"/>
        <w:ind w:left="820" w:right="44" w:firstLine="-360"/>
        <w:jc w:val="left"/>
        <w:tabs>
          <w:tab w:pos="820" w:val="left"/>
          <w:tab w:pos="5520" w:val="left"/>
          <w:tab w:pos="76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7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7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7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poo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esou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upg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eapon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rri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rs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93" w:lineRule="auto"/>
        <w:ind w:left="820" w:right="49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4"/>
          <w:w w:val="108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8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8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8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8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ttl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subc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pane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sh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ov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oba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90" w:lineRule="auto"/>
        <w:ind w:left="820" w:right="89" w:firstLine="-360"/>
        <w:jc w:val="left"/>
        <w:tabs>
          <w:tab w:pos="820" w:val="left"/>
          <w:tab w:pos="16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esou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93" w:lineRule="auto"/>
        <w:ind w:left="820" w:right="204" w:firstLine="-360"/>
        <w:jc w:val="left"/>
        <w:tabs>
          <w:tab w:pos="820" w:val="left"/>
          <w:tab w:pos="2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iti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oppos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93" w:lineRule="auto"/>
        <w:ind w:left="820" w:right="227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8"/>
        </w:rPr>
        <w:t>Pu</w:t>
      </w:r>
      <w:r>
        <w:rPr>
          <w:rFonts w:ascii="Arial" w:hAnsi="Arial" w:cs="Arial" w:eastAsia="Arial"/>
          <w:sz w:val="22"/>
          <w:szCs w:val="22"/>
          <w:spacing w:val="2"/>
          <w:w w:val="108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8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8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8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ts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If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92" w:lineRule="auto"/>
        <w:ind w:left="820" w:right="197" w:firstLine="-360"/>
        <w:jc w:val="left"/>
        <w:tabs>
          <w:tab w:pos="820" w:val="left"/>
          <w:tab w:pos="79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aye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shou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2"/>
        </w:rPr>
        <w:t>Ta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00" w:bottom="280" w:left="1700" w:right="1700"/>
        </w:sectPr>
      </w:pPr>
      <w:rPr/>
    </w:p>
    <w:p>
      <w:pPr>
        <w:spacing w:before="73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1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9" w:after="0" w:line="295" w:lineRule="auto"/>
        <w:ind w:left="820" w:right="13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100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90" w:lineRule="auto"/>
        <w:ind w:left="820" w:right="310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Ta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11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s</w:t>
      </w:r>
      <w:r>
        <w:rPr>
          <w:rFonts w:ascii="Arial" w:hAnsi="Arial" w:cs="Arial" w:eastAsia="Arial"/>
          <w:sz w:val="22"/>
          <w:szCs w:val="22"/>
          <w:spacing w:val="-1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1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11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11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11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18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1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4" w:lineRule="auto"/>
        <w:ind w:left="820" w:right="335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14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14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92" w:lineRule="auto"/>
        <w:ind w:left="820" w:right="123" w:firstLine="-360"/>
        <w:jc w:val="left"/>
        <w:tabs>
          <w:tab w:pos="820" w:val="left"/>
          <w:tab w:pos="4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12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12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12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.</w:t>
      </w:r>
      <w:r>
        <w:rPr>
          <w:rFonts w:ascii="Arial" w:hAnsi="Arial" w:cs="Arial" w:eastAsia="Arial"/>
          <w:sz w:val="22"/>
          <w:szCs w:val="22"/>
          <w:spacing w:val="-67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suc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_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_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_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_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9" w:after="0" w:line="295" w:lineRule="auto"/>
        <w:ind w:left="820" w:right="5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bases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neede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esen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t)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r(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95" w:lineRule="auto"/>
        <w:ind w:left="820" w:right="1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appea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typ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shou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upda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-r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2" w:lineRule="auto"/>
        <w:ind w:left="820" w:right="145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d</w:t>
      </w:r>
      <w:r>
        <w:rPr>
          <w:rFonts w:ascii="Arial" w:hAnsi="Arial" w:cs="Arial" w:eastAsia="Arial"/>
          <w:sz w:val="22"/>
          <w:szCs w:val="22"/>
          <w:spacing w:val="-8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(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9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seco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seco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(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&lt;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9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&gt;</w:t>
      </w:r>
      <w:r>
        <w:rPr>
          <w:rFonts w:ascii="Arial" w:hAnsi="Arial" w:cs="Arial" w:eastAsia="Arial"/>
          <w:sz w:val="22"/>
          <w:szCs w:val="22"/>
          <w:spacing w:val="1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2" w:lineRule="auto"/>
        <w:ind w:left="820" w:right="259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7"/>
        </w:rPr>
        <w:t>Tu</w:t>
      </w:r>
      <w:r>
        <w:rPr>
          <w:rFonts w:ascii="Arial" w:hAnsi="Arial" w:cs="Arial" w:eastAsia="Arial"/>
          <w:sz w:val="22"/>
          <w:szCs w:val="22"/>
          <w:spacing w:val="2"/>
          <w:w w:val="119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19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2" w:lineRule="auto"/>
        <w:ind w:left="820" w:right="124" w:firstLine="-360"/>
        <w:jc w:val="both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100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7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7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15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15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0" w:lineRule="auto"/>
        <w:ind w:left="820" w:right="411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400" w:bottom="280" w:left="1700" w:right="162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4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/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1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4" w:lineRule="auto"/>
        <w:ind w:left="820" w:right="43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espond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base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sco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hoeve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hea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sco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9"/>
        </w:rPr>
        <w:t>K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9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d</w:t>
      </w:r>
      <w:r>
        <w:rPr>
          <w:rFonts w:ascii="Arial" w:hAnsi="Arial" w:cs="Arial" w:eastAsia="Arial"/>
          <w:sz w:val="22"/>
          <w:szCs w:val="22"/>
          <w:spacing w:val="9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0" w:lineRule="auto"/>
        <w:ind w:left="820" w:right="386" w:firstLine="-360"/>
        <w:jc w:val="left"/>
        <w:tabs>
          <w:tab w:pos="820" w:val="left"/>
          <w:tab w:pos="15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keyboa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9" w:lineRule="exact"/>
        <w:ind w:left="8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ti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ke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k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k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os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2"/>
          <w:position w:val="-1"/>
        </w:rPr>
        <w:t>nks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/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2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2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  <w:position w:val="-1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3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9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0" w:lineRule="auto"/>
        <w:ind w:left="820" w:right="51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ke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esu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95" w:lineRule="auto"/>
        <w:ind w:left="820" w:right="9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abase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adde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e.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aye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ke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oyed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se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ver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expo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aye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eco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he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da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abase.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3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14"/>
        </w:rPr>
        <w:t>li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90" w:lineRule="auto"/>
        <w:ind w:left="820" w:right="89" w:firstLine="-360"/>
        <w:jc w:val="left"/>
        <w:tabs>
          <w:tab w:pos="820" w:val="left"/>
          <w:tab w:pos="33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Symbol" w:hAnsi="Symbol" w:cs="Symbol" w:eastAsia="Symbol"/>
          <w:sz w:val="19"/>
          <w:szCs w:val="19"/>
          <w:spacing w:val="0"/>
          <w:w w:val="100"/>
        </w:rPr>
        <w:t>•</w:t>
      </w:r>
      <w:r>
        <w:rPr>
          <w:rFonts w:ascii="Symbol" w:hAnsi="Symbol" w:cs="Symbol" w:eastAsia="Symbol"/>
          <w:sz w:val="19"/>
          <w:szCs w:val="19"/>
          <w:spacing w:val="-45"/>
          <w:w w:val="100"/>
        </w:rPr>
        <w:t> </w:t>
      </w:r>
      <w:r>
        <w:rPr>
          <w:rFonts w:ascii="Symbol" w:hAnsi="Symbol" w:cs="Symbol" w:eastAsia="Symbol"/>
          <w:sz w:val="19"/>
          <w:szCs w:val="19"/>
          <w:spacing w:val="0"/>
          <w:w w:val="100"/>
        </w:rPr>
        <w:tab/>
      </w:r>
      <w:r>
        <w:rPr>
          <w:rFonts w:ascii="Symbol" w:hAnsi="Symbol" w:cs="Symbol" w:eastAsia="Symbo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beg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ga</w:t>
      </w:r>
      <w:r>
        <w:rPr>
          <w:rFonts w:ascii="Arial" w:hAnsi="Arial" w:cs="Arial" w:eastAsia="Arial"/>
          <w:sz w:val="22"/>
          <w:szCs w:val="22"/>
          <w:spacing w:val="4"/>
          <w:w w:val="102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2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Sz w:w="12240" w:h="15840"/>
      <w:pgMar w:top="14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Symbol">
    <w:altName w:val="Symbo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2014-11-07T16:31:17Z</dcterms:created>
  <dcterms:modified xsi:type="dcterms:W3CDTF">2014-11-07T16:31:17Z</dcterms:modified>
</cp:coreProperties>
</file>